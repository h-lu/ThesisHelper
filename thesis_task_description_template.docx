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BA3DE" w14:textId="77777777" w:rsidR="0087464E" w:rsidRPr="00A37FFE" w:rsidRDefault="0087464E">
      <w:pPr>
        <w:jc w:val="center"/>
        <w:rPr>
          <w:rFonts w:ascii="宋体" w:hAnsi="宋体"/>
          <w:b/>
          <w:bCs/>
          <w:sz w:val="36"/>
        </w:rPr>
      </w:pPr>
      <w:r w:rsidRPr="00A37FFE">
        <w:rPr>
          <w:rFonts w:ascii="宋体" w:hAnsi="宋体" w:hint="eastAsia"/>
          <w:b/>
          <w:bCs/>
          <w:sz w:val="36"/>
        </w:rPr>
        <w:t>上海应用技术大学毕业设计（论文）任务书</w:t>
      </w:r>
    </w:p>
    <w:p w14:paraId="37BA5E1B" w14:textId="77777777" w:rsidR="0087464E" w:rsidRPr="00A37FFE" w:rsidRDefault="0087464E">
      <w:pPr>
        <w:jc w:val="left"/>
        <w:rPr>
          <w:rFonts w:ascii="宋体" w:hAnsi="宋体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5"/>
        <w:gridCol w:w="1956"/>
        <w:gridCol w:w="1143"/>
        <w:gridCol w:w="1975"/>
        <w:gridCol w:w="2849"/>
      </w:tblGrid>
      <w:tr w:rsidR="00767218" w:rsidRPr="00A37FFE" w14:paraId="6B238671" w14:textId="77777777" w:rsidTr="00A37FFE">
        <w:trPr>
          <w:trHeight w:val="36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8FF37" w14:textId="33B4FBCF" w:rsidR="0087464E" w:rsidRPr="00A37FFE" w:rsidRDefault="0087464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题目：</w:t>
            </w:r>
            <w:r w:rsidR="00061272" w:rsidRPr="00061272">
              <w:rPr>
                <w:rFonts w:ascii="宋体" w:hAnsi="宋体"/>
                <w:sz w:val="24"/>
              </w:rPr>
              <w:t>{{ title }}</w:t>
            </w:r>
          </w:p>
        </w:tc>
      </w:tr>
      <w:tr w:rsidR="00A37FFE" w:rsidRPr="00A37FFE" w14:paraId="383A2442" w14:textId="77777777" w:rsidTr="002F021E">
        <w:trPr>
          <w:trHeight w:val="369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018D9E3" w14:textId="7DCFB556" w:rsidR="00A37FFE" w:rsidRPr="00A37FFE" w:rsidRDefault="00A37FF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学生姓名</w:t>
            </w:r>
            <w:r w:rsidR="001A6152" w:rsidRPr="00A37FFE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student_name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6BB195" w14:textId="7B9A4AC2" w:rsidR="00A37FFE" w:rsidRPr="00A37FFE" w:rsidRDefault="00A37FF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学号：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student_id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</w:t>
            </w:r>
          </w:p>
        </w:tc>
        <w:tc>
          <w:tcPr>
            <w:tcW w:w="2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9965C" w14:textId="17AEA063" w:rsidR="00A37FFE" w:rsidRPr="00A37FFE" w:rsidRDefault="00C456CE" w:rsidP="002F021E">
            <w:pPr>
              <w:pStyle w:val="a3"/>
              <w:spacing w:line="300" w:lineRule="auto"/>
              <w:jc w:val="left"/>
              <w:rPr>
                <w:rFonts w:ascii="宋体" w:hAnsi="宋体"/>
                <w:sz w:val="24"/>
              </w:rPr>
            </w:pPr>
            <w:hyperlink r:id="rId5" w:history="1"/>
            <w:r w:rsidR="00A37FFE" w:rsidRPr="00A37FFE">
              <w:rPr>
                <w:rFonts w:ascii="宋体" w:hAnsi="宋体" w:hint="eastAsia"/>
                <w:b/>
                <w:bCs/>
                <w:sz w:val="24"/>
              </w:rPr>
              <w:t>专业：</w:t>
            </w:r>
            <w:r w:rsidR="002F021E" w:rsidRPr="002F021E">
              <w:rPr>
                <w:rFonts w:ascii="宋体" w:hAnsi="宋体"/>
                <w:sz w:val="24"/>
              </w:rPr>
              <w:t>{{ major }}</w:t>
            </w:r>
          </w:p>
        </w:tc>
      </w:tr>
      <w:tr w:rsidR="00767218" w:rsidRPr="00A37FFE" w14:paraId="4104AD1B" w14:textId="77777777">
        <w:trPr>
          <w:trHeight w:val="369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DD3D7" w14:textId="2BCDAA5D" w:rsidR="0087464E" w:rsidRPr="00A37FFE" w:rsidRDefault="0087464E" w:rsidP="002F021E">
            <w:pPr>
              <w:pStyle w:val="a3"/>
              <w:jc w:val="left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任务起至日期</w:t>
            </w:r>
            <w:r w:rsidR="001A6152" w:rsidRPr="00A37FFE">
              <w:rPr>
                <w:rFonts w:ascii="宋体" w:hAnsi="宋体" w:hint="eastAsia"/>
                <w:b/>
                <w:bCs/>
                <w:sz w:val="24"/>
              </w:rPr>
              <w:t>：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start_date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 </w:t>
            </w:r>
            <w:r w:rsidR="002F021E" w:rsidRPr="002F021E">
              <w:rPr>
                <w:rFonts w:ascii="宋体" w:hAnsi="宋体" w:hint="eastAsia"/>
                <w:sz w:val="24"/>
              </w:rPr>
              <w:t xml:space="preserve">至 </w:t>
            </w:r>
            <w:r w:rsidR="002F021E" w:rsidRPr="002F021E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="002F021E" w:rsidRPr="002F021E">
              <w:rPr>
                <w:rFonts w:ascii="宋体" w:hAnsi="宋体"/>
                <w:sz w:val="24"/>
              </w:rPr>
              <w:t>end_date</w:t>
            </w:r>
            <w:proofErr w:type="spellEnd"/>
            <w:r w:rsidR="002F021E" w:rsidRPr="002F021E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4B969DD6" w14:textId="77777777">
        <w:trPr>
          <w:trHeight w:val="2392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5149" w14:textId="77777777" w:rsidR="00A37FFE" w:rsidRDefault="002F021E" w:rsidP="002F021E">
            <w:pPr>
              <w:pStyle w:val="a3"/>
              <w:spacing w:after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一</w:t>
            </w:r>
            <w:r w:rsidRPr="00A37FFE">
              <w:rPr>
                <w:rFonts w:ascii="宋体" w:hAnsi="宋体" w:hint="eastAsia"/>
                <w:b/>
                <w:bCs/>
                <w:sz w:val="24"/>
              </w:rPr>
              <w:t>、</w:t>
            </w:r>
            <w:r w:rsidR="0087464E" w:rsidRPr="00A37FFE">
              <w:rPr>
                <w:rFonts w:ascii="宋体" w:hAnsi="宋体" w:hint="eastAsia"/>
                <w:b/>
                <w:bCs/>
                <w:sz w:val="24"/>
              </w:rPr>
              <w:t>课题的任务内容：</w:t>
            </w:r>
          </w:p>
          <w:p w14:paraId="0A1E685E" w14:textId="0CAEA47A" w:rsidR="002F021E" w:rsidRPr="00127E89" w:rsidRDefault="00CB35A3" w:rsidP="00CB35A3">
            <w:pPr>
              <w:pStyle w:val="a3"/>
              <w:rPr>
                <w:rFonts w:ascii="宋体" w:hAnsi="宋体"/>
                <w:sz w:val="24"/>
              </w:rPr>
            </w:pPr>
            <w:proofErr w:type="gramStart"/>
            <w:r w:rsidRPr="00127E89"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task</w:t>
            </w:r>
            <w:proofErr w:type="gramEnd"/>
            <w:r w:rsidRPr="00127E89">
              <w:rPr>
                <w:rFonts w:ascii="宋体" w:hAnsi="宋体"/>
                <w:sz w:val="24"/>
              </w:rPr>
              <w:t>_content</w:t>
            </w:r>
            <w:proofErr w:type="spellEnd"/>
            <w:r w:rsidRPr="00127E89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125A24C7" w14:textId="77777777">
        <w:trPr>
          <w:trHeight w:val="1785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203B7" w14:textId="77777777" w:rsidR="0087464E" w:rsidRPr="00A37FFE" w:rsidRDefault="0087464E">
            <w:pPr>
              <w:pStyle w:val="a3"/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二、原始条件及数据：</w:t>
            </w:r>
          </w:p>
          <w:p w14:paraId="55C56FAD" w14:textId="6523DCD0" w:rsidR="0087464E" w:rsidRPr="00A37FFE" w:rsidRDefault="00127E89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original</w:t>
            </w:r>
            <w:proofErr w:type="gramEnd"/>
            <w:r w:rsidRPr="00127E89">
              <w:rPr>
                <w:rFonts w:ascii="宋体" w:hAnsi="宋体"/>
                <w:sz w:val="24"/>
              </w:rPr>
              <w:t>_conditions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0661AB19" w14:textId="77777777">
        <w:trPr>
          <w:trHeight w:val="1771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B379" w14:textId="77777777" w:rsidR="0087464E" w:rsidRPr="00A37FFE" w:rsidRDefault="0087464E">
            <w:pPr>
              <w:pStyle w:val="a3"/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三、设计的技术要求（论文的研究要求）：</w:t>
            </w:r>
          </w:p>
          <w:p w14:paraId="3F3599FF" w14:textId="6D183AC2" w:rsidR="0087464E" w:rsidRPr="00A37FFE" w:rsidRDefault="00127E89">
            <w:pPr>
              <w:tabs>
                <w:tab w:val="left" w:pos="540"/>
              </w:tabs>
              <w:spacing w:afterLines="20" w:after="62" w:line="276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technical</w:t>
            </w:r>
            <w:proofErr w:type="gramEnd"/>
            <w:r w:rsidRPr="00127E89">
              <w:rPr>
                <w:rFonts w:ascii="宋体" w:hAnsi="宋体"/>
                <w:sz w:val="24"/>
              </w:rPr>
              <w:t>_requirements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39C97ECD" w14:textId="77777777">
        <w:trPr>
          <w:trHeight w:val="558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A14A" w14:textId="77777777" w:rsidR="0087464E" w:rsidRPr="00A37FFE" w:rsidRDefault="0087464E">
            <w:pPr>
              <w:pStyle w:val="a3"/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四、毕业设计（论文）应完成的具体工作：</w:t>
            </w:r>
          </w:p>
          <w:p w14:paraId="469DEF84" w14:textId="7FDDB940" w:rsidR="0087464E" w:rsidRPr="00A37FFE" w:rsidRDefault="00127E89" w:rsidP="00127E89">
            <w:pPr>
              <w:pStyle w:val="a3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127E89">
              <w:rPr>
                <w:rFonts w:ascii="宋体" w:hAnsi="宋体"/>
                <w:sz w:val="24"/>
              </w:rPr>
              <w:t>specific</w:t>
            </w:r>
            <w:proofErr w:type="gramEnd"/>
            <w:r w:rsidRPr="00127E89">
              <w:rPr>
                <w:rFonts w:ascii="宋体" w:hAnsi="宋体"/>
                <w:sz w:val="24"/>
              </w:rPr>
              <w:t>_work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  <w:p w14:paraId="33FA82E1" w14:textId="77777777" w:rsidR="0087464E" w:rsidRPr="00A37FFE" w:rsidRDefault="0087464E">
            <w:pPr>
              <w:pStyle w:val="a3"/>
              <w:spacing w:after="0"/>
              <w:rPr>
                <w:rFonts w:ascii="宋体" w:hAnsi="宋体"/>
                <w:sz w:val="24"/>
              </w:rPr>
            </w:pPr>
          </w:p>
          <w:p w14:paraId="2C7BC91B" w14:textId="77777777" w:rsidR="0087464E" w:rsidRPr="00A37FFE" w:rsidRDefault="0087464E">
            <w:pPr>
              <w:pStyle w:val="a3"/>
              <w:spacing w:after="0"/>
              <w:rPr>
                <w:rFonts w:ascii="宋体" w:hAnsi="宋体"/>
                <w:sz w:val="24"/>
              </w:rPr>
            </w:pPr>
          </w:p>
          <w:p w14:paraId="23DEE2B5" w14:textId="77777777" w:rsidR="0087464E" w:rsidRPr="00A37FFE" w:rsidRDefault="0087464E">
            <w:pPr>
              <w:pStyle w:val="a3"/>
              <w:spacing w:after="0"/>
              <w:rPr>
                <w:rFonts w:ascii="宋体" w:hAnsi="宋体"/>
                <w:sz w:val="24"/>
              </w:rPr>
            </w:pPr>
          </w:p>
          <w:p w14:paraId="38AC01B0" w14:textId="77777777" w:rsidR="0087464E" w:rsidRPr="00A37FFE" w:rsidRDefault="0087464E">
            <w:pPr>
              <w:pStyle w:val="a3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软硬件名称、内容及主要的技术指标（可按以下类型选择）：</w:t>
            </w:r>
          </w:p>
        </w:tc>
      </w:tr>
      <w:tr w:rsidR="00767218" w:rsidRPr="00A37FFE" w14:paraId="6F89649A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24B5A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计算机软件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7D1C" w14:textId="77777777" w:rsidR="0087464E" w:rsidRPr="00A37FFE" w:rsidRDefault="0087464E">
            <w:pPr>
              <w:pStyle w:val="a3"/>
              <w:ind w:left="7512"/>
              <w:rPr>
                <w:rFonts w:ascii="宋体" w:hAnsi="宋体"/>
                <w:sz w:val="24"/>
              </w:rPr>
            </w:pPr>
          </w:p>
        </w:tc>
      </w:tr>
      <w:tr w:rsidR="00767218" w:rsidRPr="00A37FFE" w14:paraId="68E83CAF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55917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图</w:t>
            </w:r>
            <w:r w:rsidRPr="00A37FFE">
              <w:rPr>
                <w:rFonts w:ascii="宋体" w:hAnsi="宋体"/>
                <w:sz w:val="24"/>
              </w:rPr>
              <w:t xml:space="preserve">      </w:t>
            </w:r>
            <w:r w:rsidRPr="00A37FFE">
              <w:rPr>
                <w:rFonts w:ascii="宋体" w:hAnsi="宋体" w:hint="eastAsia"/>
                <w:sz w:val="24"/>
              </w:rPr>
              <w:t>纸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8578" w14:textId="77777777" w:rsidR="0087464E" w:rsidRPr="00A37FFE" w:rsidRDefault="0087464E">
            <w:pPr>
              <w:pStyle w:val="a3"/>
              <w:ind w:left="7392"/>
              <w:rPr>
                <w:rFonts w:ascii="宋体" w:hAnsi="宋体"/>
                <w:sz w:val="24"/>
              </w:rPr>
            </w:pPr>
          </w:p>
        </w:tc>
      </w:tr>
      <w:tr w:rsidR="00767218" w:rsidRPr="00A37FFE" w14:paraId="75C2BFFD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CFB96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电</w:t>
            </w:r>
            <w:r w:rsidRPr="00A37FFE">
              <w:rPr>
                <w:rFonts w:ascii="宋体" w:hAnsi="宋体"/>
                <w:sz w:val="24"/>
              </w:rPr>
              <w:t xml:space="preserve">  </w:t>
            </w:r>
            <w:r w:rsidRPr="00A37FFE">
              <w:rPr>
                <w:rFonts w:ascii="宋体" w:hAnsi="宋体" w:hint="eastAsia"/>
                <w:sz w:val="24"/>
              </w:rPr>
              <w:t>路</w:t>
            </w:r>
            <w:r w:rsidRPr="00A37FFE">
              <w:rPr>
                <w:rFonts w:ascii="宋体" w:hAnsi="宋体"/>
                <w:sz w:val="24"/>
              </w:rPr>
              <w:t xml:space="preserve">  </w:t>
            </w:r>
            <w:r w:rsidRPr="00A37FFE">
              <w:rPr>
                <w:rFonts w:ascii="宋体" w:hAnsi="宋体" w:hint="eastAsia"/>
                <w:sz w:val="24"/>
              </w:rPr>
              <w:t>板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868D" w14:textId="77777777" w:rsidR="0087464E" w:rsidRPr="00A37FFE" w:rsidRDefault="0087464E">
            <w:pPr>
              <w:pStyle w:val="a3"/>
              <w:ind w:left="7632"/>
              <w:rPr>
                <w:rFonts w:ascii="宋体" w:hAnsi="宋体"/>
                <w:sz w:val="24"/>
              </w:rPr>
            </w:pPr>
          </w:p>
        </w:tc>
      </w:tr>
      <w:tr w:rsidR="00767218" w:rsidRPr="00A37FFE" w14:paraId="4076E6F6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34E9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机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电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装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置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ACFB" w14:textId="77777777" w:rsidR="0087464E" w:rsidRPr="00A37FFE" w:rsidRDefault="0087464E">
            <w:pPr>
              <w:pStyle w:val="a3"/>
              <w:rPr>
                <w:rFonts w:ascii="宋体" w:hAnsi="宋体"/>
                <w:sz w:val="24"/>
              </w:rPr>
            </w:pPr>
          </w:p>
        </w:tc>
      </w:tr>
      <w:tr w:rsidR="00767218" w:rsidRPr="00A37FFE" w14:paraId="09503A13" w14:textId="77777777">
        <w:trPr>
          <w:trHeight w:val="46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733AD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新材料制剂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3230" w14:textId="77777777" w:rsidR="0087464E" w:rsidRPr="00A37FFE" w:rsidRDefault="0087464E">
            <w:pPr>
              <w:pStyle w:val="a3"/>
              <w:ind w:left="7392"/>
              <w:rPr>
                <w:rFonts w:ascii="宋体" w:hAnsi="宋体"/>
                <w:sz w:val="24"/>
              </w:rPr>
            </w:pPr>
          </w:p>
        </w:tc>
      </w:tr>
      <w:tr w:rsidR="00767218" w:rsidRPr="00A37FFE" w14:paraId="3EF6CAF7" w14:textId="77777777">
        <w:trPr>
          <w:trHeight w:val="398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AE30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结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构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模</w:t>
            </w:r>
            <w:r w:rsidRPr="00A37FFE">
              <w:rPr>
                <w:rFonts w:ascii="宋体" w:hAnsi="宋体"/>
                <w:sz w:val="18"/>
                <w:szCs w:val="18"/>
              </w:rPr>
              <w:t xml:space="preserve"> </w:t>
            </w:r>
            <w:r w:rsidRPr="00A37FFE">
              <w:rPr>
                <w:rFonts w:ascii="宋体" w:hAnsi="宋体" w:hint="eastAsia"/>
                <w:sz w:val="24"/>
              </w:rPr>
              <w:t>型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5A0" w14:textId="77777777" w:rsidR="0087464E" w:rsidRPr="00A37FFE" w:rsidRDefault="0087464E">
            <w:pPr>
              <w:pStyle w:val="a3"/>
              <w:ind w:left="7392"/>
              <w:rPr>
                <w:rFonts w:ascii="宋体" w:hAnsi="宋体"/>
                <w:sz w:val="24"/>
              </w:rPr>
            </w:pPr>
          </w:p>
        </w:tc>
      </w:tr>
      <w:tr w:rsidR="00767218" w:rsidRPr="00A37FFE" w14:paraId="4704F610" w14:textId="77777777">
        <w:trPr>
          <w:trHeight w:val="111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648" w14:textId="77777777" w:rsidR="0087464E" w:rsidRPr="00A37FFE" w:rsidRDefault="0087464E">
            <w:pPr>
              <w:pStyle w:val="a3"/>
              <w:ind w:firstLineChars="50" w:firstLine="120"/>
              <w:rPr>
                <w:rFonts w:ascii="宋体" w:hAnsi="宋体"/>
                <w:sz w:val="24"/>
              </w:rPr>
            </w:pPr>
            <w:r w:rsidRPr="00A37FFE">
              <w:rPr>
                <w:rFonts w:ascii="宋体" w:hAnsi="宋体" w:hint="eastAsia"/>
                <w:sz w:val="24"/>
              </w:rPr>
              <w:t>其</w:t>
            </w:r>
            <w:r w:rsidRPr="00A37FFE">
              <w:rPr>
                <w:rFonts w:ascii="宋体" w:hAnsi="宋体"/>
                <w:sz w:val="24"/>
              </w:rPr>
              <w:t xml:space="preserve">      </w:t>
            </w:r>
            <w:r w:rsidRPr="00A37FFE">
              <w:rPr>
                <w:rFonts w:ascii="宋体" w:hAnsi="宋体" w:hint="eastAsia"/>
                <w:sz w:val="24"/>
              </w:rPr>
              <w:t>他</w:t>
            </w:r>
          </w:p>
        </w:tc>
        <w:tc>
          <w:tcPr>
            <w:tcW w:w="7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25BF" w14:textId="77777777" w:rsidR="0087464E" w:rsidRPr="00A37FFE" w:rsidRDefault="0087464E">
            <w:pPr>
              <w:pStyle w:val="a3"/>
              <w:rPr>
                <w:rFonts w:ascii="宋体" w:hAnsi="宋体"/>
                <w:sz w:val="24"/>
              </w:rPr>
            </w:pPr>
          </w:p>
        </w:tc>
      </w:tr>
      <w:tr w:rsidR="00767218" w:rsidRPr="00A37FFE" w14:paraId="5574AFEB" w14:textId="77777777">
        <w:trPr>
          <w:trHeight w:val="2074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B050" w14:textId="77777777" w:rsidR="0087464E" w:rsidRPr="00A37FFE" w:rsidRDefault="0087464E">
            <w:pPr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  <w:szCs w:val="28"/>
              </w:rPr>
              <w:lastRenderedPageBreak/>
              <w:t>五、</w:t>
            </w:r>
            <w:r w:rsidRPr="00A37FFE">
              <w:rPr>
                <w:rFonts w:ascii="宋体" w:hAnsi="宋体" w:hint="eastAsia"/>
                <w:b/>
                <w:bCs/>
                <w:sz w:val="24"/>
              </w:rPr>
              <w:t>查阅文献要求及主要的参考文献：</w:t>
            </w:r>
          </w:p>
          <w:p w14:paraId="0119CA5B" w14:textId="3E658357" w:rsidR="0087464E" w:rsidRPr="00A37FFE" w:rsidRDefault="006110AA">
            <w:pPr>
              <w:tabs>
                <w:tab w:val="left" w:pos="540"/>
              </w:tabs>
              <w:spacing w:afterLines="20" w:after="62" w:line="276" w:lineRule="auto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proofErr w:type="spellStart"/>
            <w:r w:rsidRPr="006110AA">
              <w:rPr>
                <w:rFonts w:ascii="宋体" w:hAnsi="宋体"/>
                <w:sz w:val="24"/>
              </w:rPr>
              <w:t>reference</w:t>
            </w:r>
            <w:proofErr w:type="gramEnd"/>
            <w:r w:rsidRPr="006110AA">
              <w:rPr>
                <w:rFonts w:ascii="宋体" w:hAnsi="宋体"/>
                <w:sz w:val="24"/>
              </w:rPr>
              <w:t>_requirements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767218" w:rsidRPr="00A37FFE" w14:paraId="5140FFC0" w14:textId="77777777" w:rsidTr="00A37FFE">
        <w:trPr>
          <w:trHeight w:val="1642"/>
        </w:trPr>
        <w:tc>
          <w:tcPr>
            <w:tcW w:w="96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DA050" w14:textId="77777777" w:rsidR="0087464E" w:rsidRPr="00A37FFE" w:rsidRDefault="0087464E">
            <w:pPr>
              <w:rPr>
                <w:rFonts w:ascii="宋体" w:hAnsi="宋体"/>
                <w:b/>
                <w:bCs/>
                <w:sz w:val="24"/>
              </w:rPr>
            </w:pPr>
            <w:r w:rsidRPr="00A37FFE">
              <w:rPr>
                <w:rFonts w:ascii="宋体" w:hAnsi="宋体" w:hint="eastAsia"/>
                <w:b/>
                <w:bCs/>
                <w:sz w:val="24"/>
              </w:rPr>
              <w:t>六、进度安排：（设计或论文各阶段的要求，时间安排）：</w:t>
            </w:r>
          </w:p>
          <w:p w14:paraId="3FCA5C3A" w14:textId="2602EAD9" w:rsidR="0087464E" w:rsidRPr="00A37FFE" w:rsidRDefault="006110AA" w:rsidP="00A37FF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 xml:space="preserve">{{ </w:t>
            </w:r>
            <w:r w:rsidRPr="006110AA">
              <w:rPr>
                <w:rFonts w:ascii="宋体" w:hAnsi="宋体"/>
                <w:sz w:val="24"/>
              </w:rPr>
              <w:t>schedule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A37FFE" w:rsidRPr="00A37FFE" w14:paraId="5178E776" w14:textId="77777777" w:rsidTr="00A37FFE">
        <w:trPr>
          <w:trHeight w:val="1120"/>
        </w:trPr>
        <w:tc>
          <w:tcPr>
            <w:tcW w:w="482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029450" w14:textId="396F9196" w:rsidR="00A37FFE" w:rsidRPr="00F04F6B" w:rsidRDefault="00A37FFE" w:rsidP="00877A3D">
            <w:pPr>
              <w:jc w:val="left"/>
              <w:rPr>
                <w:rFonts w:ascii="宋体" w:hAnsi="宋体"/>
                <w:sz w:val="24"/>
                <w:szCs w:val="28"/>
              </w:rPr>
            </w:pPr>
            <w:r w:rsidRPr="00A37FFE">
              <w:rPr>
                <w:rFonts w:ascii="宋体" w:hAnsi="宋体" w:hint="eastAsia"/>
                <w:sz w:val="24"/>
                <w:szCs w:val="28"/>
              </w:rPr>
              <w:t>指导教师：</w:t>
            </w:r>
            <w:r w:rsidR="00F04F6B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F04F6B" w:rsidRPr="00F04F6B">
              <w:rPr>
                <w:rFonts w:ascii="宋体" w:hAnsi="宋体"/>
                <w:sz w:val="24"/>
                <w:szCs w:val="28"/>
              </w:rPr>
              <w:t>teacher_signature</w:t>
            </w:r>
            <w:proofErr w:type="spellEnd"/>
            <w:r w:rsidR="00F04F6B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20B9883" w14:textId="77777777" w:rsidR="00D030ED" w:rsidRDefault="00D030ED" w:rsidP="00877A3D">
            <w:pPr>
              <w:jc w:val="left"/>
              <w:rPr>
                <w:rFonts w:ascii="宋体" w:hAnsi="宋体"/>
                <w:sz w:val="24"/>
                <w:szCs w:val="18"/>
              </w:rPr>
            </w:pPr>
          </w:p>
          <w:p w14:paraId="20900E14" w14:textId="5849CB5D" w:rsidR="00A37FFE" w:rsidRPr="00BC65DB" w:rsidRDefault="00A37FFE" w:rsidP="00877A3D">
            <w:pPr>
              <w:jc w:val="left"/>
              <w:rPr>
                <w:rFonts w:ascii="宋体" w:hAnsi="宋体"/>
                <w:sz w:val="24"/>
                <w:szCs w:val="28"/>
              </w:rPr>
            </w:pPr>
            <w:r>
              <w:rPr>
                <w:rFonts w:ascii="宋体" w:hAnsi="宋体" w:hint="eastAsia"/>
                <w:sz w:val="24"/>
                <w:szCs w:val="18"/>
              </w:rPr>
              <w:t>日期</w:t>
            </w:r>
            <w:r w:rsidRPr="00A37FFE">
              <w:rPr>
                <w:rFonts w:ascii="宋体" w:hAnsi="宋体" w:hint="eastAsia"/>
                <w:sz w:val="24"/>
                <w:szCs w:val="28"/>
              </w:rPr>
              <w:t>：</w:t>
            </w:r>
            <w:r w:rsidR="00BC65DB">
              <w:rPr>
                <w:rFonts w:ascii="宋体" w:hAnsi="宋体"/>
                <w:sz w:val="24"/>
                <w:szCs w:val="28"/>
              </w:rPr>
              <w:t xml:space="preserve">{{ </w:t>
            </w:r>
            <w:proofErr w:type="spellStart"/>
            <w:r w:rsidR="00BC65DB" w:rsidRPr="00BC65DB">
              <w:rPr>
                <w:rFonts w:ascii="宋体" w:hAnsi="宋体"/>
                <w:sz w:val="24"/>
                <w:szCs w:val="28"/>
              </w:rPr>
              <w:t>start_date</w:t>
            </w:r>
            <w:proofErr w:type="spellEnd"/>
            <w:r w:rsidR="00BC65DB">
              <w:rPr>
                <w:rFonts w:ascii="宋体" w:hAnsi="宋体"/>
                <w:sz w:val="24"/>
                <w:szCs w:val="28"/>
              </w:rPr>
              <w:t xml:space="preserve"> }}</w:t>
            </w:r>
          </w:p>
        </w:tc>
      </w:tr>
      <w:tr w:rsidR="00A37FFE" w:rsidRPr="00A37FFE" w14:paraId="412CA35B" w14:textId="77777777" w:rsidTr="00C456CE">
        <w:trPr>
          <w:trHeight w:val="665"/>
        </w:trPr>
        <w:tc>
          <w:tcPr>
            <w:tcW w:w="482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0C689E7" w14:textId="4874C70C" w:rsidR="00A37FFE" w:rsidRPr="00A37FFE" w:rsidRDefault="00A37FFE" w:rsidP="00877A3D">
            <w:pPr>
              <w:jc w:val="left"/>
              <w:rPr>
                <w:rFonts w:ascii="宋体" w:hAnsi="宋体"/>
                <w:sz w:val="24"/>
                <w:szCs w:val="18"/>
              </w:rPr>
            </w:pPr>
            <w:r w:rsidRPr="00A37FFE">
              <w:rPr>
                <w:rFonts w:ascii="宋体" w:hAnsi="宋体" w:hint="eastAsia"/>
                <w:sz w:val="24"/>
                <w:szCs w:val="18"/>
              </w:rPr>
              <w:t>审核意见：</w:t>
            </w:r>
            <w:r>
              <w:rPr>
                <w:rFonts w:ascii="宋体" w:hAnsi="宋体" w:hint="eastAsia"/>
                <w:sz w:val="24"/>
                <w:szCs w:val="18"/>
              </w:rPr>
              <w:t>通过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ADA200" w14:textId="6F210AFA" w:rsidR="00A37FFE" w:rsidRPr="00A37FFE" w:rsidRDefault="00A37FFE" w:rsidP="00877A3D">
            <w:pPr>
              <w:jc w:val="left"/>
              <w:rPr>
                <w:rFonts w:ascii="宋体" w:hAnsi="宋体"/>
                <w:sz w:val="24"/>
                <w:szCs w:val="18"/>
              </w:rPr>
            </w:pPr>
            <w:r w:rsidRPr="00A37FFE">
              <w:rPr>
                <w:rFonts w:ascii="宋体" w:hAnsi="宋体" w:hint="eastAsia"/>
                <w:sz w:val="24"/>
                <w:szCs w:val="18"/>
              </w:rPr>
              <w:t>教研室主任：</w:t>
            </w:r>
            <w:r w:rsidRPr="00A37FFE">
              <w:rPr>
                <w:rFonts w:ascii="宋体" w:hAnsi="宋体"/>
                <w:sz w:val="24"/>
                <w:szCs w:val="18"/>
              </w:rPr>
              <w:t xml:space="preserve"> </w:t>
            </w:r>
          </w:p>
        </w:tc>
      </w:tr>
    </w:tbl>
    <w:p w14:paraId="6883AD3A" w14:textId="77777777" w:rsidR="0087464E" w:rsidRPr="00A37FFE" w:rsidRDefault="0087464E">
      <w:pPr>
        <w:rPr>
          <w:rFonts w:ascii="宋体" w:hAnsi="宋体"/>
        </w:rPr>
      </w:pPr>
    </w:p>
    <w:sectPr w:rsidR="0087464E" w:rsidRPr="00A37F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4193"/>
    <w:multiLevelType w:val="multilevel"/>
    <w:tmpl w:val="04C24193"/>
    <w:lvl w:ilvl="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76BF5"/>
    <w:multiLevelType w:val="multilevel"/>
    <w:tmpl w:val="38C76BF5"/>
    <w:lvl w:ilvl="0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566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0338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MTU0NTI1NjUxNjVV0lEKTi0uzszPAykwqgUAYHctiiwAAAA="/>
    <w:docVar w:name="commondata" w:val="eyJoZGlkIjoiMDA0YTI0NGQ4ZjU4NDZlYmUxNmUzY2Q1MjE1MjAxZDMifQ=="/>
  </w:docVars>
  <w:rsids>
    <w:rsidRoot w:val="00A37FFE"/>
    <w:rsid w:val="0004054D"/>
    <w:rsid w:val="00051E6C"/>
    <w:rsid w:val="00061272"/>
    <w:rsid w:val="000A2822"/>
    <w:rsid w:val="00101518"/>
    <w:rsid w:val="00102F89"/>
    <w:rsid w:val="00127E89"/>
    <w:rsid w:val="00184DA2"/>
    <w:rsid w:val="00191E98"/>
    <w:rsid w:val="001A6152"/>
    <w:rsid w:val="001E4252"/>
    <w:rsid w:val="00253521"/>
    <w:rsid w:val="00267935"/>
    <w:rsid w:val="002A7739"/>
    <w:rsid w:val="002F021E"/>
    <w:rsid w:val="002F5E29"/>
    <w:rsid w:val="00316A0A"/>
    <w:rsid w:val="0039151A"/>
    <w:rsid w:val="00395C3B"/>
    <w:rsid w:val="003A2024"/>
    <w:rsid w:val="003B6B9A"/>
    <w:rsid w:val="003C646A"/>
    <w:rsid w:val="00400EA4"/>
    <w:rsid w:val="00416A34"/>
    <w:rsid w:val="00466069"/>
    <w:rsid w:val="004734E8"/>
    <w:rsid w:val="00483C8D"/>
    <w:rsid w:val="004E2AEE"/>
    <w:rsid w:val="00510186"/>
    <w:rsid w:val="00532133"/>
    <w:rsid w:val="00542459"/>
    <w:rsid w:val="005A7F54"/>
    <w:rsid w:val="006057F9"/>
    <w:rsid w:val="006110AA"/>
    <w:rsid w:val="006D0D22"/>
    <w:rsid w:val="006F50E9"/>
    <w:rsid w:val="00717DA3"/>
    <w:rsid w:val="00727F01"/>
    <w:rsid w:val="0073468E"/>
    <w:rsid w:val="00767218"/>
    <w:rsid w:val="007A4211"/>
    <w:rsid w:val="007B2B7C"/>
    <w:rsid w:val="007E0D88"/>
    <w:rsid w:val="008275C8"/>
    <w:rsid w:val="00847AF7"/>
    <w:rsid w:val="00863A14"/>
    <w:rsid w:val="0087464E"/>
    <w:rsid w:val="00877A3D"/>
    <w:rsid w:val="00894C0A"/>
    <w:rsid w:val="008A0C0B"/>
    <w:rsid w:val="008C1443"/>
    <w:rsid w:val="0090623F"/>
    <w:rsid w:val="009218C6"/>
    <w:rsid w:val="009A2688"/>
    <w:rsid w:val="009A32F5"/>
    <w:rsid w:val="009A53C7"/>
    <w:rsid w:val="009A7C2D"/>
    <w:rsid w:val="009C7A06"/>
    <w:rsid w:val="009F37B8"/>
    <w:rsid w:val="00A127AD"/>
    <w:rsid w:val="00A23B3F"/>
    <w:rsid w:val="00A37FFE"/>
    <w:rsid w:val="00A56A4A"/>
    <w:rsid w:val="00A703A7"/>
    <w:rsid w:val="00A76E25"/>
    <w:rsid w:val="00AC1A21"/>
    <w:rsid w:val="00AD30EB"/>
    <w:rsid w:val="00B03A54"/>
    <w:rsid w:val="00B13467"/>
    <w:rsid w:val="00B44FED"/>
    <w:rsid w:val="00B4515C"/>
    <w:rsid w:val="00B91F0B"/>
    <w:rsid w:val="00BA3541"/>
    <w:rsid w:val="00BC17C1"/>
    <w:rsid w:val="00BC65DB"/>
    <w:rsid w:val="00BC6750"/>
    <w:rsid w:val="00BF442B"/>
    <w:rsid w:val="00C07893"/>
    <w:rsid w:val="00C3625F"/>
    <w:rsid w:val="00C456CE"/>
    <w:rsid w:val="00C72514"/>
    <w:rsid w:val="00C740B2"/>
    <w:rsid w:val="00C778A2"/>
    <w:rsid w:val="00C827AB"/>
    <w:rsid w:val="00CB102B"/>
    <w:rsid w:val="00CB35A3"/>
    <w:rsid w:val="00CF6D7C"/>
    <w:rsid w:val="00D030ED"/>
    <w:rsid w:val="00D439A5"/>
    <w:rsid w:val="00D77389"/>
    <w:rsid w:val="00D950C7"/>
    <w:rsid w:val="00E301CB"/>
    <w:rsid w:val="00E45A7E"/>
    <w:rsid w:val="00E63D04"/>
    <w:rsid w:val="00EC52DB"/>
    <w:rsid w:val="00ED4DDE"/>
    <w:rsid w:val="00F01748"/>
    <w:rsid w:val="00F04F6B"/>
    <w:rsid w:val="00F1608D"/>
    <w:rsid w:val="00F35947"/>
    <w:rsid w:val="00F6728B"/>
    <w:rsid w:val="00F7774B"/>
    <w:rsid w:val="00FF24BD"/>
    <w:rsid w:val="03656ED7"/>
    <w:rsid w:val="0AA5781C"/>
    <w:rsid w:val="14893AD1"/>
    <w:rsid w:val="18780EB1"/>
    <w:rsid w:val="19EF2398"/>
    <w:rsid w:val="2B001429"/>
    <w:rsid w:val="3B0A3BF8"/>
    <w:rsid w:val="3F751A12"/>
    <w:rsid w:val="464D5243"/>
    <w:rsid w:val="48006696"/>
    <w:rsid w:val="4B0F75EE"/>
    <w:rsid w:val="4C171052"/>
    <w:rsid w:val="5B946E6D"/>
    <w:rsid w:val="5F127E43"/>
    <w:rsid w:val="6A1B40F6"/>
    <w:rsid w:val="736E6535"/>
    <w:rsid w:val="73F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58D0C"/>
  <w15:chartTrackingRefBased/>
  <w15:docId w15:val="{8F2E0590-FAEA-4B41-B40A-AB9F2BC6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styleId="a8">
    <w:name w:val="Hyperlink"/>
    <w:rPr>
      <w:strike w:val="0"/>
      <w:dstrike w:val="0"/>
      <w:color w:val="003366"/>
      <w:u w:val="none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Stu('47038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257</Words>
  <Characters>344</Characters>
  <Application>Microsoft Office Word</Application>
  <DocSecurity>0</DocSecurity>
  <Lines>2</Lines>
  <Paragraphs>1</Paragraphs>
  <ScaleCrop>false</ScaleCrop>
  <Company>MC SYSTEM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wangxq</dc:creator>
  <cp:keywords/>
  <cp:lastModifiedBy>lu haibo</cp:lastModifiedBy>
  <cp:revision>13</cp:revision>
  <dcterms:created xsi:type="dcterms:W3CDTF">2024-10-23T01:11:00Z</dcterms:created>
  <dcterms:modified xsi:type="dcterms:W3CDTF">2024-10-23T02:23:00Z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DCB30CFB701D444A8ED29601127FB065_13</vt:lpwstr>
  </property>
</Properties>
</file>